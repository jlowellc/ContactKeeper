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33AE" w14:textId="77777777" w:rsidR="00165BAF" w:rsidRPr="002131CD" w:rsidRDefault="002131CD" w:rsidP="00165BAF">
      <w:pPr>
        <w:pStyle w:val="ContactInfo"/>
        <w:rPr>
          <w:b/>
          <w:bCs/>
          <w:sz w:val="28"/>
          <w:szCs w:val="28"/>
        </w:rPr>
      </w:pPr>
      <w:r w:rsidRPr="002131CD">
        <w:rPr>
          <w:b/>
          <w:bCs/>
          <w:sz w:val="28"/>
          <w:szCs w:val="28"/>
        </w:rPr>
        <w:t>James Carter</w:t>
      </w:r>
    </w:p>
    <w:p w14:paraId="411A6E6E" w14:textId="77777777" w:rsidR="00165BAF" w:rsidRDefault="002131CD" w:rsidP="00165BAF">
      <w:pPr>
        <w:pStyle w:val="ContactInfo"/>
      </w:pPr>
      <w:r>
        <w:t>(816) 551-7254</w:t>
      </w:r>
    </w:p>
    <w:p w14:paraId="2E0B5218" w14:textId="77777777" w:rsidR="007001D6" w:rsidRDefault="00A25359" w:rsidP="00165BAF">
      <w:pPr>
        <w:pStyle w:val="ContactInfo"/>
      </w:pPr>
      <w:hyperlink r:id="rId7" w:history="1">
        <w:r w:rsidR="002131CD">
          <w:rPr>
            <w:rStyle w:val="Hyperlink"/>
          </w:rPr>
          <w:t>Email</w:t>
        </w:r>
      </w:hyperlink>
    </w:p>
    <w:p w14:paraId="03593E49" w14:textId="3405866A" w:rsidR="002131CD" w:rsidRDefault="00A25359" w:rsidP="00165BAF">
      <w:pPr>
        <w:pStyle w:val="ContactInfo"/>
        <w:rPr>
          <w:rStyle w:val="Hyperlink"/>
        </w:rPr>
      </w:pPr>
      <w:hyperlink r:id="rId8" w:history="1">
        <w:r w:rsidR="002131CD" w:rsidRPr="002131CD">
          <w:rPr>
            <w:rStyle w:val="Hyperlink"/>
          </w:rPr>
          <w:t>Linkedin Profile</w:t>
        </w:r>
      </w:hyperlink>
    </w:p>
    <w:p w14:paraId="530263C1" w14:textId="0224E97F" w:rsidR="0003132F" w:rsidRDefault="00A25359" w:rsidP="00165BAF">
      <w:pPr>
        <w:pStyle w:val="ContactInfo"/>
      </w:pPr>
      <w:hyperlink r:id="rId9" w:history="1">
        <w:r w:rsidR="00F51E63" w:rsidRPr="00F51E63">
          <w:rPr>
            <w:rStyle w:val="Hyperlink"/>
          </w:rPr>
          <w:t>Portfolio</w:t>
        </w:r>
      </w:hyperlink>
    </w:p>
    <w:p w14:paraId="4E4A8A48" w14:textId="6D2A4D36" w:rsidR="00F51E63" w:rsidRDefault="00A25359" w:rsidP="00165BAF">
      <w:pPr>
        <w:pStyle w:val="ContactInfo"/>
      </w:pPr>
      <w:hyperlink r:id="rId10" w:history="1">
        <w:r w:rsidR="00F51E63" w:rsidRPr="00C03F4F">
          <w:rPr>
            <w:rStyle w:val="Hyperlink"/>
          </w:rPr>
          <w:t>GitHub</w:t>
        </w:r>
      </w:hyperlink>
    </w:p>
    <w:p w14:paraId="11B728A6" w14:textId="77777777" w:rsidR="00165BAF" w:rsidRDefault="00A25359" w:rsidP="00165BAF">
      <w:pPr>
        <w:pStyle w:val="Heading1"/>
      </w:pPr>
      <w:sdt>
        <w:sdtPr>
          <w:alias w:val="Summary:"/>
          <w:tag w:val="Summary:"/>
          <w:id w:val="-1062706221"/>
          <w:placeholder>
            <w:docPart w:val="D7AABDC4ED784FE09707A8C929F11DAE"/>
          </w:placeholder>
          <w:temporary/>
          <w:showingPlcHdr/>
          <w15:appearance w15:val="hidden"/>
        </w:sdtPr>
        <w:sdtEndPr/>
        <w:sdtContent>
          <w:r w:rsidR="00165BAF">
            <w:t>Summary</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Description w:val="Layout table to enter summary"/>
      </w:tblPr>
      <w:tblGrid>
        <w:gridCol w:w="8640"/>
      </w:tblGrid>
      <w:tr w:rsidR="00033380" w14:paraId="07F3570F" w14:textId="77777777" w:rsidTr="005C0355">
        <w:tc>
          <w:tcPr>
            <w:tcW w:w="8640" w:type="dxa"/>
          </w:tcPr>
          <w:p w14:paraId="3A9F2FA3" w14:textId="77777777" w:rsidR="00033380" w:rsidRDefault="002131CD" w:rsidP="00033380">
            <w:r w:rsidRPr="002131CD">
              <w:t xml:space="preserve">A full stack web developer with training and experience in the full software development lifecycle. Proven skills in planning, development, and </w:t>
            </w:r>
            <w:r>
              <w:t>software quality assurance. A highly motivated developer with strong front &amp; back-end development skills. A self-starter, attentive to details, resourceful in finding the right solutions. Soft skills include patience, perseverance, teamwork, and analytical. Experience working in Agile Scrum environment and project management. Ability to visualize high level project concept and materialize UI flow, produce implementation plan, and documentation for team members.</w:t>
            </w:r>
          </w:p>
        </w:tc>
      </w:tr>
    </w:tbl>
    <w:p w14:paraId="1D5FA1EF" w14:textId="77777777" w:rsidR="00033380" w:rsidRPr="00033380" w:rsidRDefault="00A25359" w:rsidP="00033380">
      <w:pPr>
        <w:pStyle w:val="Heading1"/>
      </w:pPr>
      <w:sdt>
        <w:sdtPr>
          <w:alias w:val="Computer skills:"/>
          <w:tag w:val="Computer skills:"/>
          <w:id w:val="1126435726"/>
          <w:placeholder>
            <w:docPart w:val="184D11609077439EB143BF28C8FC3286"/>
          </w:placeholder>
          <w:temporary/>
          <w:showingPlcHdr/>
          <w15:appearance w15:val="hidden"/>
        </w:sdtPr>
        <w:sdtEndPr/>
        <w:sdtContent>
          <w:r w:rsidR="00033380">
            <w:t>Computer skills</w:t>
          </w:r>
        </w:sdtContent>
      </w:sdt>
    </w:p>
    <w:p w14:paraId="78D40C3D" w14:textId="77777777" w:rsidR="00033380" w:rsidRPr="00116379" w:rsidRDefault="00A25359" w:rsidP="00033380">
      <w:pPr>
        <w:pStyle w:val="Heading2"/>
      </w:pPr>
      <w:sdt>
        <w:sdtPr>
          <w:alias w:val="Languages:"/>
          <w:tag w:val="Languages:"/>
          <w:id w:val="1517655715"/>
          <w:placeholder>
            <w:docPart w:val="609CD8098A0040479850516014B0A301"/>
          </w:placeholder>
          <w:temporary/>
          <w:showingPlcHdr/>
          <w15:appearance w15:val="hidden"/>
        </w:sdtPr>
        <w:sdtEndPr/>
        <w:sdtContent>
          <w:r w:rsidR="00033380" w:rsidRPr="00116379">
            <w:t>Languages</w:t>
          </w:r>
        </w:sdtContent>
      </w:sdt>
    </w:p>
    <w:p w14:paraId="79E665C2" w14:textId="438D5EF6" w:rsidR="00033380" w:rsidRDefault="002131CD" w:rsidP="00033380">
      <w:pPr>
        <w:pStyle w:val="ListParagraph"/>
      </w:pPr>
      <w:r>
        <w:t>Microsoft Technology</w:t>
      </w:r>
      <w:r w:rsidR="0003132F">
        <w:t xml:space="preserve"> Associate</w:t>
      </w:r>
      <w:r>
        <w:t xml:space="preserve"> Certified: HTML, CSS, JavaScript, Python</w:t>
      </w:r>
    </w:p>
    <w:p w14:paraId="16DACF5F" w14:textId="74264240" w:rsidR="002131CD" w:rsidRPr="00116379" w:rsidRDefault="002131CD" w:rsidP="00033380">
      <w:pPr>
        <w:pStyle w:val="ListParagraph"/>
      </w:pPr>
      <w:r>
        <w:t xml:space="preserve">Proficient </w:t>
      </w:r>
      <w:r w:rsidR="00A42391">
        <w:t>with</w:t>
      </w:r>
      <w:r>
        <w:t>: C#, ASP.NET</w:t>
      </w:r>
    </w:p>
    <w:p w14:paraId="635227C8" w14:textId="11F30F93" w:rsidR="00033380" w:rsidRDefault="002131CD" w:rsidP="00033380">
      <w:pPr>
        <w:pStyle w:val="ListParagraph"/>
      </w:pPr>
      <w:r>
        <w:t xml:space="preserve">Familiar with: </w:t>
      </w:r>
      <w:r w:rsidR="00DF55B9">
        <w:t>React, Angular 2+</w:t>
      </w:r>
    </w:p>
    <w:p w14:paraId="61CD0D4E" w14:textId="77777777" w:rsidR="00033380" w:rsidRDefault="00A25359" w:rsidP="00033380">
      <w:pPr>
        <w:pStyle w:val="Heading2"/>
      </w:pPr>
      <w:sdt>
        <w:sdtPr>
          <w:alias w:val="Software:"/>
          <w:tag w:val="Software:"/>
          <w:id w:val="-169031688"/>
          <w:placeholder>
            <w:docPart w:val="44C1D334A4474977B0657C21833082EA"/>
          </w:placeholder>
          <w:temporary/>
          <w:showingPlcHdr/>
          <w15:appearance w15:val="hidden"/>
        </w:sdtPr>
        <w:sdtEndPr/>
        <w:sdtContent>
          <w:r w:rsidR="00033380">
            <w:t>Software</w:t>
          </w:r>
        </w:sdtContent>
      </w:sdt>
    </w:p>
    <w:p w14:paraId="12844786" w14:textId="4ECCE2A9" w:rsidR="00033380" w:rsidRDefault="002131CD" w:rsidP="00033380">
      <w:pPr>
        <w:pStyle w:val="ListParagraph"/>
      </w:pPr>
      <w:r>
        <w:t xml:space="preserve">Database: Microsoft SQL Server, MongoDB, </w:t>
      </w:r>
      <w:r w:rsidR="00955350">
        <w:t>Azure</w:t>
      </w:r>
      <w:bookmarkStart w:id="0" w:name="_GoBack"/>
      <w:bookmarkEnd w:id="0"/>
    </w:p>
    <w:p w14:paraId="77B89F84" w14:textId="77777777" w:rsidR="00033380" w:rsidRDefault="002131CD" w:rsidP="00033380">
      <w:pPr>
        <w:pStyle w:val="ListParagraph"/>
      </w:pPr>
      <w:r>
        <w:t>Software Testing: Jira, Silk Test</w:t>
      </w:r>
    </w:p>
    <w:p w14:paraId="00CC81DE" w14:textId="77777777" w:rsidR="00033380" w:rsidRDefault="00A25359" w:rsidP="00033380">
      <w:pPr>
        <w:pStyle w:val="Heading1"/>
      </w:pPr>
      <w:sdt>
        <w:sdtPr>
          <w:alias w:val="Experience:"/>
          <w:tag w:val="Experience:"/>
          <w:id w:val="1922599604"/>
          <w:placeholder>
            <w:docPart w:val="7C1DAAADECBB4AC989362470B5A38E89"/>
          </w:placeholder>
          <w:temporary/>
          <w:showingPlcHdr/>
          <w15:appearance w15:val="hidden"/>
        </w:sdtPr>
        <w:sdtEndPr/>
        <w:sdtContent>
          <w:r w:rsidR="00033380">
            <w:t>Experience</w:t>
          </w:r>
        </w:sdtContent>
      </w:sdt>
    </w:p>
    <w:tbl>
      <w:tblPr>
        <w:tblW w:w="5000" w:type="pct"/>
        <w:tblLayout w:type="fixed"/>
        <w:tblCellMar>
          <w:left w:w="0" w:type="dxa"/>
          <w:right w:w="115" w:type="dxa"/>
        </w:tblCellMar>
        <w:tblLook w:val="0600" w:firstRow="0" w:lastRow="0" w:firstColumn="0" w:lastColumn="0" w:noHBand="1" w:noVBand="1"/>
        <w:tblDescription w:val="Layout table"/>
      </w:tblPr>
      <w:tblGrid>
        <w:gridCol w:w="6427"/>
        <w:gridCol w:w="2213"/>
      </w:tblGrid>
      <w:tr w:rsidR="00300698" w:rsidRPr="00DE7766" w14:paraId="0E2ACF99" w14:textId="77777777" w:rsidTr="005C0355">
        <w:trPr>
          <w:trHeight w:val="216"/>
        </w:trPr>
        <w:tc>
          <w:tcPr>
            <w:tcW w:w="6427" w:type="dxa"/>
          </w:tcPr>
          <w:p w14:paraId="409EDF51" w14:textId="70058FC6" w:rsidR="00300698" w:rsidRPr="00DE7766" w:rsidRDefault="002131CD" w:rsidP="007D5AB6">
            <w:pPr>
              <w:pStyle w:val="Heading2"/>
            </w:pPr>
            <w:r>
              <w:t>QA Analyst</w:t>
            </w:r>
            <w:r w:rsidR="00490432">
              <w:t xml:space="preserve"> (USDA FSA)</w:t>
            </w:r>
          </w:p>
        </w:tc>
        <w:tc>
          <w:tcPr>
            <w:tcW w:w="2213" w:type="dxa"/>
          </w:tcPr>
          <w:p w14:paraId="29E9ECB6" w14:textId="0E7533D4" w:rsidR="00300698" w:rsidRPr="00DE7766" w:rsidRDefault="002131CD" w:rsidP="007D5AB6">
            <w:pPr>
              <w:pStyle w:val="Dates"/>
            </w:pPr>
            <w:r>
              <w:t>201</w:t>
            </w:r>
            <w:r w:rsidR="00490432">
              <w:t>8</w:t>
            </w:r>
            <w:r>
              <w:t>-2018 (Contract)</w:t>
            </w:r>
          </w:p>
        </w:tc>
      </w:tr>
    </w:tbl>
    <w:p w14:paraId="1B6ACD04" w14:textId="77777777" w:rsidR="00033380" w:rsidRPr="00D97489" w:rsidRDefault="002131CD" w:rsidP="00033380">
      <w:pPr>
        <w:pStyle w:val="Location"/>
      </w:pPr>
      <w:r>
        <w:t>Ace Information Services</w:t>
      </w:r>
    </w:p>
    <w:p w14:paraId="6B47E146" w14:textId="77777777" w:rsidR="002131CD" w:rsidRDefault="002131CD" w:rsidP="002131CD">
      <w:pPr>
        <w:pStyle w:val="ListParagraph"/>
      </w:pPr>
      <w:r w:rsidRPr="002131CD">
        <w:t xml:space="preserve">Served as quality assurance member of a cross-functional Agile </w:t>
      </w:r>
      <w:r>
        <w:t xml:space="preserve">Scrum </w:t>
      </w:r>
      <w:r w:rsidRPr="002131CD">
        <w:t>development team</w:t>
      </w:r>
      <w:r>
        <w:t xml:space="preserve"> that consisted of the project’s managers, developers, and quality assurance. </w:t>
      </w:r>
    </w:p>
    <w:p w14:paraId="3F9A3DEE" w14:textId="77777777" w:rsidR="002131CD" w:rsidRDefault="002131CD" w:rsidP="002131CD">
      <w:pPr>
        <w:pStyle w:val="ListParagraph"/>
      </w:pPr>
      <w:r w:rsidRPr="002131CD">
        <w:t>Verif</w:t>
      </w:r>
      <w:r>
        <w:t>ied</w:t>
      </w:r>
      <w:r w:rsidRPr="002131CD">
        <w:t xml:space="preserve"> </w:t>
      </w:r>
      <w:r>
        <w:t>website</w:t>
      </w:r>
      <w:r w:rsidRPr="002131CD">
        <w:t xml:space="preserve"> completeness regarding functional/business requirements</w:t>
      </w:r>
    </w:p>
    <w:p w14:paraId="1B46A4E9" w14:textId="77777777" w:rsidR="002131CD" w:rsidRDefault="002131CD" w:rsidP="002131CD">
      <w:pPr>
        <w:pStyle w:val="ListParagraph"/>
      </w:pPr>
      <w:r>
        <w:t>Created manual test cases for websites that included 10-60 test cases per page.</w:t>
      </w:r>
    </w:p>
    <w:p w14:paraId="00314322" w14:textId="77777777" w:rsidR="002131CD" w:rsidRPr="0010077D" w:rsidRDefault="002131CD" w:rsidP="002131CD">
      <w:pPr>
        <w:pStyle w:val="ListParagraph"/>
      </w:pPr>
      <w:r w:rsidRPr="002131CD">
        <w:t>Identif</w:t>
      </w:r>
      <w:r>
        <w:t>ied</w:t>
      </w:r>
      <w:r w:rsidRPr="002131CD">
        <w:t xml:space="preserve"> technical bugs/errors and ensur</w:t>
      </w:r>
      <w:r>
        <w:t>ed</w:t>
      </w:r>
      <w:r w:rsidRPr="002131CD">
        <w:t xml:space="preserve"> the </w:t>
      </w:r>
      <w:r>
        <w:t>website</w:t>
      </w:r>
      <w:r w:rsidRPr="002131CD">
        <w:t xml:space="preserve"> is error-free</w:t>
      </w:r>
    </w:p>
    <w:p w14:paraId="7CE92393" w14:textId="77777777" w:rsidR="00300698" w:rsidRDefault="002131CD" w:rsidP="002131CD">
      <w:pPr>
        <w:pStyle w:val="ListParagraph"/>
      </w:pPr>
      <w:r>
        <w:t>Responsible for updating testing results in JIRA</w:t>
      </w:r>
    </w:p>
    <w:tbl>
      <w:tblPr>
        <w:tblW w:w="5000" w:type="pct"/>
        <w:tblLayout w:type="fixed"/>
        <w:tblCellMar>
          <w:left w:w="0" w:type="dxa"/>
          <w:right w:w="115" w:type="dxa"/>
        </w:tblCellMar>
        <w:tblLook w:val="0600" w:firstRow="0" w:lastRow="0" w:firstColumn="0" w:lastColumn="0" w:noHBand="1" w:noVBand="1"/>
        <w:tblDescription w:val="Layout table"/>
      </w:tblPr>
      <w:tblGrid>
        <w:gridCol w:w="6427"/>
        <w:gridCol w:w="2213"/>
      </w:tblGrid>
      <w:tr w:rsidR="00300698" w:rsidRPr="00DE7766" w14:paraId="31CF92F0" w14:textId="77777777" w:rsidTr="005C0355">
        <w:trPr>
          <w:trHeight w:val="216"/>
        </w:trPr>
        <w:tc>
          <w:tcPr>
            <w:tcW w:w="6427" w:type="dxa"/>
          </w:tcPr>
          <w:p w14:paraId="1706AF66" w14:textId="77777777" w:rsidR="00300698" w:rsidRPr="00DE7766" w:rsidRDefault="002131CD" w:rsidP="00A25C5F">
            <w:pPr>
              <w:pStyle w:val="Heading2"/>
            </w:pPr>
            <w:r>
              <w:t>Typesetter</w:t>
            </w:r>
          </w:p>
        </w:tc>
        <w:tc>
          <w:tcPr>
            <w:tcW w:w="2213" w:type="dxa"/>
          </w:tcPr>
          <w:p w14:paraId="76839A9E" w14:textId="77777777" w:rsidR="00300698" w:rsidRPr="00DE7766" w:rsidRDefault="002131CD" w:rsidP="00A25C5F">
            <w:pPr>
              <w:pStyle w:val="Dates"/>
            </w:pPr>
            <w:r>
              <w:t>2010-2014</w:t>
            </w:r>
          </w:p>
        </w:tc>
      </w:tr>
    </w:tbl>
    <w:p w14:paraId="0344DEA1" w14:textId="77777777" w:rsidR="00300698" w:rsidRPr="00D97489" w:rsidRDefault="002131CD" w:rsidP="00300698">
      <w:pPr>
        <w:pStyle w:val="Location"/>
      </w:pPr>
      <w:r>
        <w:t>Allen Press</w:t>
      </w:r>
    </w:p>
    <w:p w14:paraId="041D6703" w14:textId="77777777" w:rsidR="00300698" w:rsidRDefault="002131CD" w:rsidP="00300698">
      <w:pPr>
        <w:pStyle w:val="ListParagraph"/>
      </w:pPr>
      <w:r>
        <w:t xml:space="preserve">Corrected </w:t>
      </w:r>
      <w:r w:rsidRPr="002131CD">
        <w:t>fonts, styles, justification, paragraph, line, word and letter spacing</w:t>
      </w:r>
      <w:r>
        <w:t xml:space="preserve"> errors in scientific journals</w:t>
      </w:r>
    </w:p>
    <w:p w14:paraId="77058B1F" w14:textId="77777777" w:rsidR="00300698" w:rsidRDefault="002131CD" w:rsidP="002131CD">
      <w:pPr>
        <w:pStyle w:val="ListParagraph"/>
      </w:pPr>
      <w:r>
        <w:t>Verified</w:t>
      </w:r>
      <w:r w:rsidRPr="002131CD">
        <w:t xml:space="preserve"> illustrations</w:t>
      </w:r>
      <w:r>
        <w:t xml:space="preserve"> and pictures met</w:t>
      </w:r>
      <w:r w:rsidRPr="002131CD">
        <w:t xml:space="preserve"> specified criteria for printi</w:t>
      </w:r>
      <w:r>
        <w:t>ng</w:t>
      </w:r>
    </w:p>
    <w:p w14:paraId="2AB71B77" w14:textId="77777777" w:rsidR="002131CD" w:rsidRDefault="002131CD" w:rsidP="002131CD">
      <w:pPr>
        <w:pStyle w:val="ListParagraph"/>
      </w:pPr>
      <w:r>
        <w:t>Ensured</w:t>
      </w:r>
      <w:r w:rsidRPr="002131CD">
        <w:t xml:space="preserve"> good presentation and readability</w:t>
      </w:r>
    </w:p>
    <w:p w14:paraId="4DA56E7C" w14:textId="77777777" w:rsidR="00300698" w:rsidRDefault="00A25359" w:rsidP="00300698">
      <w:pPr>
        <w:pStyle w:val="Heading1"/>
      </w:pPr>
      <w:sdt>
        <w:sdtPr>
          <w:alias w:val="Education:"/>
          <w:tag w:val="Education:"/>
          <w:id w:val="1516970808"/>
          <w:placeholder>
            <w:docPart w:val="5294127F730347DC95C3089DF3E28460"/>
          </w:placeholder>
          <w:temporary/>
          <w:showingPlcHdr/>
          <w15:appearance w15:val="hidden"/>
        </w:sdtPr>
        <w:sdtEndPr/>
        <w:sdtContent>
          <w:r w:rsidR="00300698">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6485"/>
        <w:gridCol w:w="2155"/>
      </w:tblGrid>
      <w:tr w:rsidR="00300698" w:rsidRPr="00DE7766" w14:paraId="0DE8D7E1" w14:textId="77777777" w:rsidTr="005C0355">
        <w:trPr>
          <w:trHeight w:val="216"/>
        </w:trPr>
        <w:tc>
          <w:tcPr>
            <w:tcW w:w="6485" w:type="dxa"/>
          </w:tcPr>
          <w:p w14:paraId="5E8C651C" w14:textId="77777777" w:rsidR="00300698" w:rsidRDefault="002131CD" w:rsidP="007D5AB6">
            <w:pPr>
              <w:pStyle w:val="Heading2"/>
            </w:pPr>
            <w:r>
              <w:t>Centriq</w:t>
            </w:r>
          </w:p>
          <w:p w14:paraId="4B0FC9C0" w14:textId="77777777" w:rsidR="00D3324E" w:rsidRDefault="002131CD" w:rsidP="00AA1ACB">
            <w:pPr>
              <w:pStyle w:val="Location"/>
            </w:pPr>
            <w:r>
              <w:t>Leawood, KS</w:t>
            </w:r>
          </w:p>
          <w:p w14:paraId="37BB97C7" w14:textId="77777777" w:rsidR="00AA1ACB" w:rsidRDefault="002131CD" w:rsidP="00D3324E">
            <w:pPr>
              <w:pStyle w:val="ListParagraph"/>
            </w:pPr>
            <w:r>
              <w:t>Certificate in Full Stack Web Development</w:t>
            </w:r>
          </w:p>
          <w:p w14:paraId="32BA7CA5" w14:textId="77777777" w:rsidR="002131CD" w:rsidRPr="00AA1ACB" w:rsidRDefault="002131CD" w:rsidP="002131CD">
            <w:pPr>
              <w:pStyle w:val="Location"/>
              <w:ind w:left="0"/>
            </w:pPr>
          </w:p>
        </w:tc>
        <w:tc>
          <w:tcPr>
            <w:tcW w:w="2155" w:type="dxa"/>
          </w:tcPr>
          <w:p w14:paraId="374C8721" w14:textId="77777777" w:rsidR="00300698" w:rsidRPr="006962EF" w:rsidRDefault="002131CD" w:rsidP="006962EF">
            <w:pPr>
              <w:pStyle w:val="Dates"/>
            </w:pPr>
            <w:r>
              <w:t>2016-2017</w:t>
            </w:r>
          </w:p>
        </w:tc>
      </w:tr>
    </w:tbl>
    <w:p w14:paraId="38AE92E1" w14:textId="77777777" w:rsidR="00300698" w:rsidRPr="00DE7766" w:rsidRDefault="00300698" w:rsidP="00AA1ACB"/>
    <w:sectPr w:rsidR="00300698" w:rsidRPr="00DE7766" w:rsidSect="00165BAF">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07027" w14:textId="77777777" w:rsidR="00A25359" w:rsidRDefault="00A25359" w:rsidP="00580C51">
      <w:pPr>
        <w:spacing w:before="0" w:after="0" w:line="240" w:lineRule="auto"/>
      </w:pPr>
      <w:r>
        <w:separator/>
      </w:r>
    </w:p>
  </w:endnote>
  <w:endnote w:type="continuationSeparator" w:id="0">
    <w:p w14:paraId="05A8D888" w14:textId="77777777" w:rsidR="00A25359" w:rsidRDefault="00A25359"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14C61" w14:textId="77777777" w:rsidR="00A25359" w:rsidRDefault="00A25359" w:rsidP="00580C51">
      <w:pPr>
        <w:spacing w:before="0" w:after="0" w:line="240" w:lineRule="auto"/>
      </w:pPr>
      <w:r>
        <w:separator/>
      </w:r>
    </w:p>
  </w:footnote>
  <w:footnote w:type="continuationSeparator" w:id="0">
    <w:p w14:paraId="43BCF9AF" w14:textId="77777777" w:rsidR="00A25359" w:rsidRDefault="00A25359"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6"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17" w15:restartNumberingAfterBreak="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16"/>
  </w:num>
  <w:num w:numId="2">
    <w:abstractNumId w:val="13"/>
  </w:num>
  <w:num w:numId="3">
    <w:abstractNumId w:val="10"/>
  </w:num>
  <w:num w:numId="4">
    <w:abstractNumId w:val="11"/>
  </w:num>
  <w:num w:numId="5">
    <w:abstractNumId w:val="12"/>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CD"/>
    <w:rsid w:val="000022EB"/>
    <w:rsid w:val="000214BD"/>
    <w:rsid w:val="0003132F"/>
    <w:rsid w:val="00033380"/>
    <w:rsid w:val="00034F0A"/>
    <w:rsid w:val="000603B7"/>
    <w:rsid w:val="0006276C"/>
    <w:rsid w:val="000701B2"/>
    <w:rsid w:val="00075E73"/>
    <w:rsid w:val="00081583"/>
    <w:rsid w:val="000B0EE9"/>
    <w:rsid w:val="0010077D"/>
    <w:rsid w:val="00116379"/>
    <w:rsid w:val="0013567F"/>
    <w:rsid w:val="00165BAF"/>
    <w:rsid w:val="00177AA8"/>
    <w:rsid w:val="001B4B27"/>
    <w:rsid w:val="002131CD"/>
    <w:rsid w:val="0025418C"/>
    <w:rsid w:val="00264F92"/>
    <w:rsid w:val="002911C8"/>
    <w:rsid w:val="002A0B18"/>
    <w:rsid w:val="00300698"/>
    <w:rsid w:val="00301257"/>
    <w:rsid w:val="00306C2A"/>
    <w:rsid w:val="00323AAA"/>
    <w:rsid w:val="00361AFB"/>
    <w:rsid w:val="003626D2"/>
    <w:rsid w:val="00374E86"/>
    <w:rsid w:val="00375877"/>
    <w:rsid w:val="003F5303"/>
    <w:rsid w:val="0041118B"/>
    <w:rsid w:val="00490432"/>
    <w:rsid w:val="004D6619"/>
    <w:rsid w:val="00557584"/>
    <w:rsid w:val="00580C51"/>
    <w:rsid w:val="005C0355"/>
    <w:rsid w:val="005C5D33"/>
    <w:rsid w:val="006962EF"/>
    <w:rsid w:val="006E2432"/>
    <w:rsid w:val="006E4C57"/>
    <w:rsid w:val="007001D6"/>
    <w:rsid w:val="00723045"/>
    <w:rsid w:val="00790D50"/>
    <w:rsid w:val="007A2F12"/>
    <w:rsid w:val="007C5B9E"/>
    <w:rsid w:val="007D5AB6"/>
    <w:rsid w:val="008639EB"/>
    <w:rsid w:val="00866CF9"/>
    <w:rsid w:val="008E07FF"/>
    <w:rsid w:val="008E18D5"/>
    <w:rsid w:val="0090731C"/>
    <w:rsid w:val="00907793"/>
    <w:rsid w:val="009077DC"/>
    <w:rsid w:val="00942976"/>
    <w:rsid w:val="009548CA"/>
    <w:rsid w:val="00955350"/>
    <w:rsid w:val="00987217"/>
    <w:rsid w:val="00A07D6A"/>
    <w:rsid w:val="00A25359"/>
    <w:rsid w:val="00A42391"/>
    <w:rsid w:val="00A84E65"/>
    <w:rsid w:val="00AA1ACB"/>
    <w:rsid w:val="00AC26FD"/>
    <w:rsid w:val="00AF0D04"/>
    <w:rsid w:val="00AF1168"/>
    <w:rsid w:val="00B54803"/>
    <w:rsid w:val="00B97A1E"/>
    <w:rsid w:val="00BB2B3D"/>
    <w:rsid w:val="00BC249D"/>
    <w:rsid w:val="00C03F4F"/>
    <w:rsid w:val="00C069B4"/>
    <w:rsid w:val="00C302EE"/>
    <w:rsid w:val="00C55F0B"/>
    <w:rsid w:val="00C57C87"/>
    <w:rsid w:val="00CD22BE"/>
    <w:rsid w:val="00D3324E"/>
    <w:rsid w:val="00D449BA"/>
    <w:rsid w:val="00D4662D"/>
    <w:rsid w:val="00D720EA"/>
    <w:rsid w:val="00D97489"/>
    <w:rsid w:val="00DE7766"/>
    <w:rsid w:val="00DF55B9"/>
    <w:rsid w:val="00E33FCE"/>
    <w:rsid w:val="00E64C2A"/>
    <w:rsid w:val="00E85ACE"/>
    <w:rsid w:val="00F510D1"/>
    <w:rsid w:val="00F5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B7BA8"/>
  <w15:docId w15:val="{0523BB32-C889-4360-B7F5-D2EA7511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semiHidden/>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ind w:left="792"/>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nhideWhenUsed/>
    <w:rsid w:val="002131CD"/>
    <w:rPr>
      <w:color w:val="0000FF" w:themeColor="hyperlink"/>
      <w:u w:val="single"/>
    </w:rPr>
  </w:style>
  <w:style w:type="character" w:styleId="UnresolvedMention">
    <w:name w:val="Unresolved Mention"/>
    <w:basedOn w:val="DefaultParagraphFont"/>
    <w:uiPriority w:val="99"/>
    <w:semiHidden/>
    <w:unhideWhenUsed/>
    <w:rsid w:val="002131CD"/>
    <w:rPr>
      <w:color w:val="605E5C"/>
      <w:shd w:val="clear" w:color="auto" w:fill="E1DFDD"/>
    </w:rPr>
  </w:style>
  <w:style w:type="character" w:styleId="FollowedHyperlink">
    <w:name w:val="FollowedHyperlink"/>
    <w:basedOn w:val="DefaultParagraphFont"/>
    <w:semiHidden/>
    <w:unhideWhenUsed/>
    <w:rsid w:val="00C03F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ameslcarterdevelop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lowellcarter@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lowellc" TargetMode="External"/><Relationship Id="rId4" Type="http://schemas.openxmlformats.org/officeDocument/2006/relationships/webSettings" Target="webSettings.xml"/><Relationship Id="rId9" Type="http://schemas.openxmlformats.org/officeDocument/2006/relationships/hyperlink" Target="http://www.jimcar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ABDC4ED784FE09707A8C929F11DAE"/>
        <w:category>
          <w:name w:val="General"/>
          <w:gallery w:val="placeholder"/>
        </w:category>
        <w:types>
          <w:type w:val="bbPlcHdr"/>
        </w:types>
        <w:behaviors>
          <w:behavior w:val="content"/>
        </w:behaviors>
        <w:guid w:val="{4BDFE176-3AB9-4838-BE79-1BB7562426A8}"/>
      </w:docPartPr>
      <w:docPartBody>
        <w:p w:rsidR="007E136A" w:rsidRDefault="00E904B7">
          <w:pPr>
            <w:pStyle w:val="D7AABDC4ED784FE09707A8C929F11DAE"/>
          </w:pPr>
          <w:r>
            <w:t>Summary</w:t>
          </w:r>
        </w:p>
      </w:docPartBody>
    </w:docPart>
    <w:docPart>
      <w:docPartPr>
        <w:name w:val="184D11609077439EB143BF28C8FC3286"/>
        <w:category>
          <w:name w:val="General"/>
          <w:gallery w:val="placeholder"/>
        </w:category>
        <w:types>
          <w:type w:val="bbPlcHdr"/>
        </w:types>
        <w:behaviors>
          <w:behavior w:val="content"/>
        </w:behaviors>
        <w:guid w:val="{421BB7EA-D27A-402E-A6D5-49F9B85A5B7F}"/>
      </w:docPartPr>
      <w:docPartBody>
        <w:p w:rsidR="007E136A" w:rsidRDefault="00E904B7">
          <w:pPr>
            <w:pStyle w:val="184D11609077439EB143BF28C8FC3286"/>
          </w:pPr>
          <w:r>
            <w:t>Computer skills</w:t>
          </w:r>
        </w:p>
      </w:docPartBody>
    </w:docPart>
    <w:docPart>
      <w:docPartPr>
        <w:name w:val="609CD8098A0040479850516014B0A301"/>
        <w:category>
          <w:name w:val="General"/>
          <w:gallery w:val="placeholder"/>
        </w:category>
        <w:types>
          <w:type w:val="bbPlcHdr"/>
        </w:types>
        <w:behaviors>
          <w:behavior w:val="content"/>
        </w:behaviors>
        <w:guid w:val="{F47D07D6-04C9-4B6B-A321-9BAE212BE256}"/>
      </w:docPartPr>
      <w:docPartBody>
        <w:p w:rsidR="007E136A" w:rsidRDefault="00E904B7">
          <w:pPr>
            <w:pStyle w:val="609CD8098A0040479850516014B0A301"/>
          </w:pPr>
          <w:r w:rsidRPr="00116379">
            <w:t>Languages</w:t>
          </w:r>
        </w:p>
      </w:docPartBody>
    </w:docPart>
    <w:docPart>
      <w:docPartPr>
        <w:name w:val="44C1D334A4474977B0657C21833082EA"/>
        <w:category>
          <w:name w:val="General"/>
          <w:gallery w:val="placeholder"/>
        </w:category>
        <w:types>
          <w:type w:val="bbPlcHdr"/>
        </w:types>
        <w:behaviors>
          <w:behavior w:val="content"/>
        </w:behaviors>
        <w:guid w:val="{0F9E901C-FD50-4749-9C4D-BA0BB5FD762C}"/>
      </w:docPartPr>
      <w:docPartBody>
        <w:p w:rsidR="007E136A" w:rsidRDefault="00E904B7">
          <w:pPr>
            <w:pStyle w:val="44C1D334A4474977B0657C21833082EA"/>
          </w:pPr>
          <w:r>
            <w:t>Software</w:t>
          </w:r>
        </w:p>
      </w:docPartBody>
    </w:docPart>
    <w:docPart>
      <w:docPartPr>
        <w:name w:val="7C1DAAADECBB4AC989362470B5A38E89"/>
        <w:category>
          <w:name w:val="General"/>
          <w:gallery w:val="placeholder"/>
        </w:category>
        <w:types>
          <w:type w:val="bbPlcHdr"/>
        </w:types>
        <w:behaviors>
          <w:behavior w:val="content"/>
        </w:behaviors>
        <w:guid w:val="{484FD4E6-6185-4AB5-91FF-5218E6F727B9}"/>
      </w:docPartPr>
      <w:docPartBody>
        <w:p w:rsidR="007E136A" w:rsidRDefault="00E904B7">
          <w:pPr>
            <w:pStyle w:val="7C1DAAADECBB4AC989362470B5A38E89"/>
          </w:pPr>
          <w:r>
            <w:t>Experience</w:t>
          </w:r>
        </w:p>
      </w:docPartBody>
    </w:docPart>
    <w:docPart>
      <w:docPartPr>
        <w:name w:val="5294127F730347DC95C3089DF3E28460"/>
        <w:category>
          <w:name w:val="General"/>
          <w:gallery w:val="placeholder"/>
        </w:category>
        <w:types>
          <w:type w:val="bbPlcHdr"/>
        </w:types>
        <w:behaviors>
          <w:behavior w:val="content"/>
        </w:behaviors>
        <w:guid w:val="{62C6A76E-E8D5-4A90-9DA8-F70BB38F5455}"/>
      </w:docPartPr>
      <w:docPartBody>
        <w:p w:rsidR="007E136A" w:rsidRDefault="00E904B7">
          <w:pPr>
            <w:pStyle w:val="5294127F730347DC95C3089DF3E28460"/>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B7"/>
    <w:rsid w:val="002C4D4D"/>
    <w:rsid w:val="007E136A"/>
    <w:rsid w:val="008720C1"/>
    <w:rsid w:val="00E9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A4E5C435147E38B0064766D8AC18A">
    <w:name w:val="733A4E5C435147E38B0064766D8AC18A"/>
  </w:style>
  <w:style w:type="paragraph" w:customStyle="1" w:styleId="72B2F9743EEE416DA8E0A659CAC38D39">
    <w:name w:val="72B2F9743EEE416DA8E0A659CAC38D39"/>
  </w:style>
  <w:style w:type="paragraph" w:customStyle="1" w:styleId="D73E7D25C0494EAEB845D3E58D79C20B">
    <w:name w:val="D73E7D25C0494EAEB845D3E58D79C20B"/>
  </w:style>
  <w:style w:type="paragraph" w:customStyle="1" w:styleId="E5B19320B6ED4B1F92857B814EA5C45F">
    <w:name w:val="E5B19320B6ED4B1F92857B814EA5C45F"/>
  </w:style>
  <w:style w:type="paragraph" w:customStyle="1" w:styleId="8905C71E4BFD4B77950704ACA107C2FE">
    <w:name w:val="8905C71E4BFD4B77950704ACA107C2FE"/>
  </w:style>
  <w:style w:type="paragraph" w:customStyle="1" w:styleId="D7AABDC4ED784FE09707A8C929F11DAE">
    <w:name w:val="D7AABDC4ED784FE09707A8C929F11DAE"/>
  </w:style>
  <w:style w:type="paragraph" w:customStyle="1" w:styleId="DA4EF09813CB4754AC9129061F10C0F9">
    <w:name w:val="DA4EF09813CB4754AC9129061F10C0F9"/>
  </w:style>
  <w:style w:type="paragraph" w:customStyle="1" w:styleId="184D11609077439EB143BF28C8FC3286">
    <w:name w:val="184D11609077439EB143BF28C8FC3286"/>
  </w:style>
  <w:style w:type="paragraph" w:customStyle="1" w:styleId="609CD8098A0040479850516014B0A301">
    <w:name w:val="609CD8098A0040479850516014B0A301"/>
  </w:style>
  <w:style w:type="paragraph" w:customStyle="1" w:styleId="DB00BF08B9DB424BAFC987CFEFB8DF41">
    <w:name w:val="DB00BF08B9DB424BAFC987CFEFB8DF41"/>
  </w:style>
  <w:style w:type="paragraph" w:customStyle="1" w:styleId="EA3FAE6D25784C3D94B0151D584A7D12">
    <w:name w:val="EA3FAE6D25784C3D94B0151D584A7D12"/>
  </w:style>
  <w:style w:type="paragraph" w:customStyle="1" w:styleId="44C1D334A4474977B0657C21833082EA">
    <w:name w:val="44C1D334A4474977B0657C21833082EA"/>
  </w:style>
  <w:style w:type="paragraph" w:customStyle="1" w:styleId="E818D29EE0A64ED0B61772F092581465">
    <w:name w:val="E818D29EE0A64ED0B61772F092581465"/>
  </w:style>
  <w:style w:type="paragraph" w:customStyle="1" w:styleId="C28DE31AD53F4C3487E1F31CCD557609">
    <w:name w:val="C28DE31AD53F4C3487E1F31CCD557609"/>
  </w:style>
  <w:style w:type="paragraph" w:customStyle="1" w:styleId="7C1DAAADECBB4AC989362470B5A38E89">
    <w:name w:val="7C1DAAADECBB4AC989362470B5A38E89"/>
  </w:style>
  <w:style w:type="paragraph" w:customStyle="1" w:styleId="B41CE56BFD014EAEBE44AC54772E5B73">
    <w:name w:val="B41CE56BFD014EAEBE44AC54772E5B73"/>
  </w:style>
  <w:style w:type="paragraph" w:customStyle="1" w:styleId="8FEA531CE868466CB8F58A3C01343E59">
    <w:name w:val="8FEA531CE868466CB8F58A3C01343E59"/>
  </w:style>
  <w:style w:type="paragraph" w:customStyle="1" w:styleId="A2A83F2340F94AD0A0E264B2E7C7EFBD">
    <w:name w:val="A2A83F2340F94AD0A0E264B2E7C7EFBD"/>
  </w:style>
  <w:style w:type="paragraph" w:customStyle="1" w:styleId="E2ECF77766A3497F979EBCDB087327D4">
    <w:name w:val="E2ECF77766A3497F979EBCDB087327D4"/>
  </w:style>
  <w:style w:type="paragraph" w:customStyle="1" w:styleId="13F47176430C4E099E4EA32905A786CF">
    <w:name w:val="13F47176430C4E099E4EA32905A786CF"/>
  </w:style>
  <w:style w:type="paragraph" w:customStyle="1" w:styleId="F95B00CE3BC94F2D9175A8914337AAD3">
    <w:name w:val="F95B00CE3BC94F2D9175A8914337AAD3"/>
  </w:style>
  <w:style w:type="paragraph" w:customStyle="1" w:styleId="5AF6977DFDFC4AC9B7C11C4F9F706DD7">
    <w:name w:val="5AF6977DFDFC4AC9B7C11C4F9F706DD7"/>
  </w:style>
  <w:style w:type="paragraph" w:customStyle="1" w:styleId="D622D52FB6CB44A090F61365DFEC91B4">
    <w:name w:val="D622D52FB6CB44A090F61365DFEC91B4"/>
  </w:style>
  <w:style w:type="paragraph" w:customStyle="1" w:styleId="0372616C15114AB0A74ACD9060CD10DD">
    <w:name w:val="0372616C15114AB0A74ACD9060CD10DD"/>
  </w:style>
  <w:style w:type="paragraph" w:customStyle="1" w:styleId="E97A5736B78F4318B89D4AC15BF48308">
    <w:name w:val="E97A5736B78F4318B89D4AC15BF48308"/>
  </w:style>
  <w:style w:type="paragraph" w:customStyle="1" w:styleId="47B40F497F854FCCA8D7807C783D2489">
    <w:name w:val="47B40F497F854FCCA8D7807C783D2489"/>
  </w:style>
  <w:style w:type="paragraph" w:customStyle="1" w:styleId="6DCCA06832CF4CD89112BA3FFE32342F">
    <w:name w:val="6DCCA06832CF4CD89112BA3FFE32342F"/>
  </w:style>
  <w:style w:type="paragraph" w:customStyle="1" w:styleId="CD79767C24A043C9B1B0EAD567BE360E">
    <w:name w:val="CD79767C24A043C9B1B0EAD567BE360E"/>
  </w:style>
  <w:style w:type="paragraph" w:customStyle="1" w:styleId="0E99DD8E52384441A8B655018F6679AF">
    <w:name w:val="0E99DD8E52384441A8B655018F6679AF"/>
  </w:style>
  <w:style w:type="paragraph" w:customStyle="1" w:styleId="FD093D541B2E45F0ACC4FFA39A935CE7">
    <w:name w:val="FD093D541B2E45F0ACC4FFA39A935CE7"/>
  </w:style>
  <w:style w:type="paragraph" w:customStyle="1" w:styleId="7061757A0EDB4576AE674BEEB8FB5444">
    <w:name w:val="7061757A0EDB4576AE674BEEB8FB5444"/>
  </w:style>
  <w:style w:type="paragraph" w:customStyle="1" w:styleId="ED1CCADE63BE418F82F7E8E7CED6283D">
    <w:name w:val="ED1CCADE63BE418F82F7E8E7CED6283D"/>
  </w:style>
  <w:style w:type="paragraph" w:customStyle="1" w:styleId="BFA7C213CF114503A31C68628DAE97BD">
    <w:name w:val="BFA7C213CF114503A31C68628DAE97BD"/>
  </w:style>
  <w:style w:type="paragraph" w:customStyle="1" w:styleId="5294127F730347DC95C3089DF3E28460">
    <w:name w:val="5294127F730347DC95C3089DF3E28460"/>
  </w:style>
  <w:style w:type="paragraph" w:customStyle="1" w:styleId="C76B53A584024BFA88FB394C3DF81639">
    <w:name w:val="C76B53A584024BFA88FB394C3DF81639"/>
  </w:style>
  <w:style w:type="paragraph" w:customStyle="1" w:styleId="1EC7D60C78B147038AA2FF9905A24C30">
    <w:name w:val="1EC7D60C78B147038AA2FF9905A24C30"/>
  </w:style>
  <w:style w:type="paragraph" w:customStyle="1" w:styleId="D61AD2F891B3400C97005FB27EEB0136">
    <w:name w:val="D61AD2F891B3400C97005FB27EEB0136"/>
  </w:style>
  <w:style w:type="paragraph" w:customStyle="1" w:styleId="A982816ED802487CB671D51AE4EEC521">
    <w:name w:val="A982816ED802487CB671D51AE4EEC521"/>
  </w:style>
  <w:style w:type="paragraph" w:customStyle="1" w:styleId="AA084CE1B29D46FC93E67FA5CC58F734">
    <w:name w:val="AA084CE1B29D46FC93E67FA5CC58F734"/>
    <w:rsid w:val="00E904B7"/>
  </w:style>
  <w:style w:type="paragraph" w:customStyle="1" w:styleId="DB1B700CDCB74F19A02843E541FB9CE0">
    <w:name w:val="DB1B700CDCB74F19A02843E541FB9CE0"/>
    <w:rsid w:val="00E90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Computer programmer resume</Template>
  <TotalTime>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Carter</dc:creator>
  <cp:lastModifiedBy>James Carter</cp:lastModifiedBy>
  <cp:revision>5</cp:revision>
  <cp:lastPrinted>2020-02-13T17:13:00Z</cp:lastPrinted>
  <dcterms:created xsi:type="dcterms:W3CDTF">2020-02-13T17:13:00Z</dcterms:created>
  <dcterms:modified xsi:type="dcterms:W3CDTF">2020-02-19T17:05:00Z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